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33A"/>
  <w:body>
    <w:p w14:paraId="1FB9DCBF" w14:textId="5479EDBE" w:rsidR="00762039" w:rsidRPr="00903897" w:rsidRDefault="00762039" w:rsidP="001C518D">
      <w:pPr>
        <w:pStyle w:val="Ttulo"/>
        <w:rPr>
          <w:color w:val="auto"/>
          <w:u w:val="single"/>
          <w:lang w:val="en-US"/>
        </w:rPr>
      </w:pPr>
      <w:r w:rsidRPr="00762039">
        <w:rPr>
          <w:color w:val="auto"/>
          <w:u w:val="single"/>
        </w:rPr>
        <w:t>Sistema de gestión</w:t>
      </w:r>
    </w:p>
    <w:p w14:paraId="629654D9" w14:textId="77777777" w:rsidR="00762039" w:rsidRPr="00762039" w:rsidRDefault="00762039" w:rsidP="00762039">
      <w:pPr>
        <w:pStyle w:val="Ttulo"/>
        <w:rPr>
          <w:u w:val="single"/>
        </w:rPr>
      </w:pPr>
    </w:p>
    <w:p w14:paraId="390373B0" w14:textId="5029FC94" w:rsidR="001C518D" w:rsidRPr="00903897" w:rsidRDefault="00E6268D" w:rsidP="00903897">
      <w:pPr>
        <w:pStyle w:val="Subttulo"/>
        <w:spacing w:line="480" w:lineRule="auto"/>
        <w:jc w:val="both"/>
        <w:rPr>
          <w:rFonts w:ascii="Bodoni MT" w:hAnsi="Bodoni MT"/>
          <w:color w:val="003300"/>
        </w:rPr>
      </w:pPr>
      <w:r>
        <w:rPr>
          <w:rFonts w:ascii="Bodoni MT" w:hAnsi="Bodoni MT"/>
          <w:noProof/>
          <w:color w:val="003300"/>
        </w:rPr>
        <w:drawing>
          <wp:inline distT="0" distB="0" distL="0" distR="0" wp14:anchorId="1CB77D76" wp14:editId="0F58E299">
            <wp:extent cx="5924550" cy="3952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06" cy="39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84C1" w14:textId="6F23EC37" w:rsidR="00762039" w:rsidRPr="00903897" w:rsidRDefault="001C518D" w:rsidP="00903897">
      <w:pPr>
        <w:pStyle w:val="Ttulo"/>
        <w:rPr>
          <w:color w:val="auto"/>
          <w:u w:val="single"/>
        </w:rPr>
      </w:pPr>
      <w:r w:rsidRPr="00762039">
        <w:rPr>
          <w:color w:val="auto"/>
          <w:u w:val="single"/>
        </w:rPr>
        <w:t>Tienda de electrodomésticos</w:t>
      </w:r>
    </w:p>
    <w:p w14:paraId="376BE4E8" w14:textId="77777777" w:rsidR="00903897" w:rsidRDefault="003D4154" w:rsidP="00AA0F6B">
      <w:pPr>
        <w:pStyle w:val="Informacindecontacto"/>
        <w:spacing w:line="480" w:lineRule="auto"/>
        <w:jc w:val="both"/>
        <w:rPr>
          <w:rFonts w:ascii="Bodoni MT" w:hAnsi="Bodoni MT"/>
          <w:color w:val="auto"/>
          <w:sz w:val="32"/>
          <w:szCs w:val="32"/>
          <w:lang w:bidi="es-ES"/>
        </w:rPr>
      </w:pPr>
      <w:r w:rsidRPr="00762039">
        <w:rPr>
          <w:rFonts w:ascii="Bodoni MT" w:hAnsi="Bodoni MT"/>
          <w:color w:val="auto"/>
          <w:sz w:val="32"/>
          <w:szCs w:val="32"/>
          <w:lang w:bidi="es-ES"/>
        </w:rPr>
        <w:t>Integrantes: Jonatan Mansilla</w:t>
      </w:r>
      <w:r w:rsidR="00903897">
        <w:rPr>
          <w:rFonts w:ascii="Bodoni MT" w:hAnsi="Bodoni MT"/>
          <w:color w:val="auto"/>
          <w:sz w:val="32"/>
          <w:szCs w:val="32"/>
          <w:lang w:bidi="es-ES"/>
        </w:rPr>
        <w:t xml:space="preserve"> </w:t>
      </w:r>
    </w:p>
    <w:p w14:paraId="5B23A5BA" w14:textId="683F96FF" w:rsidR="003D4154" w:rsidRPr="00762039" w:rsidRDefault="003D4154" w:rsidP="00AA0F6B">
      <w:pPr>
        <w:pStyle w:val="Informacindecontacto"/>
        <w:spacing w:line="480" w:lineRule="auto"/>
        <w:jc w:val="both"/>
        <w:rPr>
          <w:rFonts w:ascii="Bodoni MT" w:hAnsi="Bodoni MT"/>
          <w:color w:val="auto"/>
          <w:sz w:val="32"/>
          <w:szCs w:val="32"/>
          <w:lang w:bidi="es-ES"/>
        </w:rPr>
      </w:pPr>
      <w:r w:rsidRPr="00762039">
        <w:rPr>
          <w:rFonts w:ascii="Bodoni MT" w:hAnsi="Bodoni MT"/>
          <w:color w:val="auto"/>
          <w:sz w:val="32"/>
          <w:szCs w:val="32"/>
          <w:lang w:bidi="es-ES"/>
        </w:rPr>
        <w:t xml:space="preserve">Materia: </w:t>
      </w:r>
      <w:r w:rsidRPr="00762039">
        <w:rPr>
          <w:rFonts w:ascii="Bodoni MT" w:hAnsi="Bodoni MT"/>
          <w:color w:val="auto"/>
          <w:sz w:val="32"/>
          <w:szCs w:val="32"/>
        </w:rPr>
        <w:t>Laboratorio de computación 2</w:t>
      </w:r>
    </w:p>
    <w:p w14:paraId="1B7F7A18" w14:textId="2A760F67" w:rsidR="002C63B9" w:rsidRPr="00762039" w:rsidRDefault="00D5413C" w:rsidP="00AA0F6B">
      <w:pPr>
        <w:pStyle w:val="Informacindecontacto"/>
        <w:spacing w:line="480" w:lineRule="auto"/>
        <w:jc w:val="both"/>
        <w:rPr>
          <w:rFonts w:ascii="Bodoni MT" w:hAnsi="Bodoni MT"/>
          <w:color w:val="auto"/>
          <w:sz w:val="32"/>
          <w:szCs w:val="32"/>
        </w:rPr>
      </w:pPr>
      <w:r w:rsidRPr="00762039">
        <w:rPr>
          <w:rFonts w:ascii="Bodoni MT" w:hAnsi="Bodoni MT"/>
          <w:color w:val="auto"/>
          <w:sz w:val="32"/>
          <w:szCs w:val="32"/>
          <w:lang w:bidi="es-ES"/>
        </w:rPr>
        <w:t xml:space="preserve"> </w:t>
      </w:r>
      <w:r w:rsidR="003D4154" w:rsidRPr="00762039">
        <w:rPr>
          <w:rFonts w:ascii="Bodoni MT" w:hAnsi="Bodoni MT"/>
          <w:color w:val="auto"/>
          <w:sz w:val="32"/>
          <w:szCs w:val="32"/>
        </w:rPr>
        <w:t xml:space="preserve">Profesores: </w:t>
      </w:r>
      <w:r w:rsidR="005F4E17">
        <w:rPr>
          <w:rFonts w:ascii="Bodoni MT" w:hAnsi="Bodoni MT"/>
          <w:color w:val="auto"/>
          <w:sz w:val="32"/>
          <w:szCs w:val="32"/>
        </w:rPr>
        <w:t xml:space="preserve">Ángel </w:t>
      </w:r>
      <w:proofErr w:type="gramStart"/>
      <w:r w:rsidR="005F4E17">
        <w:rPr>
          <w:rFonts w:ascii="Bodoni MT" w:hAnsi="Bodoni MT"/>
          <w:color w:val="auto"/>
          <w:sz w:val="32"/>
          <w:szCs w:val="32"/>
        </w:rPr>
        <w:t>Simón ,</w:t>
      </w:r>
      <w:proofErr w:type="gramEnd"/>
      <w:r w:rsidR="005F4E17">
        <w:rPr>
          <w:rFonts w:ascii="Bodoni MT" w:hAnsi="Bodoni MT"/>
          <w:color w:val="auto"/>
          <w:sz w:val="32"/>
          <w:szCs w:val="32"/>
        </w:rPr>
        <w:t xml:space="preserve"> </w:t>
      </w:r>
      <w:r w:rsidR="003D4154" w:rsidRPr="00762039">
        <w:rPr>
          <w:rFonts w:ascii="Bodoni MT" w:hAnsi="Bodoni MT"/>
          <w:color w:val="auto"/>
          <w:sz w:val="32"/>
          <w:szCs w:val="32"/>
        </w:rPr>
        <w:t>Brian Lara Campos y Juan González</w:t>
      </w:r>
    </w:p>
    <w:p w14:paraId="1892B1C2" w14:textId="663BB09D" w:rsidR="002C63B9" w:rsidRPr="00762039" w:rsidRDefault="002C63B9" w:rsidP="00AA0F6B">
      <w:pPr>
        <w:spacing w:line="480" w:lineRule="auto"/>
        <w:jc w:val="both"/>
        <w:rPr>
          <w:rFonts w:ascii="Bodoni MT" w:hAnsi="Bodoni MT"/>
          <w:color w:val="auto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880366657"/>
        <w:docPartObj>
          <w:docPartGallery w:val="Table of Contents"/>
          <w:docPartUnique/>
        </w:docPartObj>
      </w:sdtPr>
      <w:sdtContent>
        <w:p w14:paraId="0CCA22BA" w14:textId="2BFB549D" w:rsidR="002C63B9" w:rsidRPr="00762039" w:rsidRDefault="002C63B9" w:rsidP="00AA0F6B">
          <w:pPr>
            <w:pStyle w:val="TtuloTDC"/>
            <w:spacing w:line="480" w:lineRule="auto"/>
            <w:jc w:val="both"/>
            <w:rPr>
              <w:b/>
              <w:bCs/>
              <w:color w:val="auto"/>
            </w:rPr>
          </w:pPr>
          <w:r w:rsidRPr="00762039">
            <w:rPr>
              <w:b/>
              <w:bCs/>
              <w:color w:val="auto"/>
            </w:rPr>
            <w:t>Índice</w:t>
          </w:r>
        </w:p>
        <w:p w14:paraId="3DB0B765" w14:textId="48A12004" w:rsidR="00AA0F6B" w:rsidRPr="00762039" w:rsidRDefault="002C63B9">
          <w:pPr>
            <w:pStyle w:val="TDC1"/>
            <w:tabs>
              <w:tab w:val="right" w:leader="dot" w:pos="8664"/>
            </w:tabs>
            <w:rPr>
              <w:b/>
              <w:bCs/>
              <w:noProof/>
              <w:color w:val="auto"/>
              <w:lang w:val="es-AR" w:eastAsia="es-AR"/>
            </w:rPr>
          </w:pPr>
          <w:r w:rsidRPr="00762039">
            <w:rPr>
              <w:b/>
              <w:bCs/>
              <w:color w:val="auto"/>
            </w:rPr>
            <w:fldChar w:fldCharType="begin"/>
          </w:r>
          <w:r w:rsidRPr="00762039">
            <w:rPr>
              <w:b/>
              <w:bCs/>
              <w:color w:val="auto"/>
            </w:rPr>
            <w:instrText xml:space="preserve"> TOC \o "1-3" \h \z \u </w:instrText>
          </w:r>
          <w:r w:rsidRPr="00762039">
            <w:rPr>
              <w:b/>
              <w:bCs/>
              <w:color w:val="auto"/>
            </w:rPr>
            <w:fldChar w:fldCharType="separate"/>
          </w:r>
          <w:hyperlink w:anchor="_Toc106109656" w:history="1">
            <w:r w:rsidR="00AA0F6B" w:rsidRPr="00762039">
              <w:rPr>
                <w:rStyle w:val="Hipervnculo"/>
                <w:rFonts w:ascii="Bodoni MT" w:hAnsi="Bodoni MT"/>
                <w:b/>
                <w:bCs/>
                <w:noProof/>
                <w:color w:val="auto"/>
                <w:u w:val="none"/>
              </w:rPr>
              <w:t>Introducción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tab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instrText xml:space="preserve"> PAGEREF _Toc106109656 \h </w:instrTex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="00773DB6" w:rsidRPr="00762039">
              <w:rPr>
                <w:b/>
                <w:bCs/>
                <w:noProof/>
                <w:webHidden/>
                <w:color w:val="auto"/>
              </w:rPr>
              <w:t>2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3F787043" w14:textId="258B5F65" w:rsidR="00AA0F6B" w:rsidRPr="00762039" w:rsidRDefault="00000000">
          <w:pPr>
            <w:pStyle w:val="TDC1"/>
            <w:tabs>
              <w:tab w:val="right" w:leader="dot" w:pos="8664"/>
            </w:tabs>
            <w:rPr>
              <w:b/>
              <w:bCs/>
              <w:noProof/>
              <w:color w:val="auto"/>
              <w:lang w:val="es-AR" w:eastAsia="es-AR"/>
            </w:rPr>
          </w:pPr>
          <w:hyperlink w:anchor="_Toc106109657" w:history="1">
            <w:r w:rsidR="00AA0F6B" w:rsidRPr="00762039">
              <w:rPr>
                <w:rStyle w:val="Hipervnculo"/>
                <w:rFonts w:ascii="Bodoni MT" w:hAnsi="Bodoni MT"/>
                <w:b/>
                <w:bCs/>
                <w:noProof/>
                <w:color w:val="auto"/>
                <w:u w:val="none"/>
              </w:rPr>
              <w:t>Descripción detallada del sistema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tab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instrText xml:space="preserve"> PAGEREF _Toc106109657 \h </w:instrTex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="00773DB6" w:rsidRPr="00762039">
              <w:rPr>
                <w:b/>
                <w:bCs/>
                <w:noProof/>
                <w:webHidden/>
                <w:color w:val="auto"/>
              </w:rPr>
              <w:t>2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0A779AA0" w14:textId="58B7FEF2" w:rsidR="00AA0F6B" w:rsidRPr="00762039" w:rsidRDefault="00000000">
          <w:pPr>
            <w:pStyle w:val="TDC1"/>
            <w:tabs>
              <w:tab w:val="right" w:leader="dot" w:pos="8664"/>
            </w:tabs>
            <w:rPr>
              <w:b/>
              <w:bCs/>
              <w:noProof/>
              <w:color w:val="auto"/>
              <w:lang w:val="es-AR" w:eastAsia="es-AR"/>
            </w:rPr>
          </w:pPr>
          <w:hyperlink w:anchor="_Toc106109658" w:history="1">
            <w:r w:rsidR="00AA0F6B" w:rsidRPr="00762039">
              <w:rPr>
                <w:rStyle w:val="Hipervnculo"/>
                <w:rFonts w:ascii="Bodoni MT" w:hAnsi="Bodoni MT"/>
                <w:b/>
                <w:bCs/>
                <w:noProof/>
                <w:color w:val="auto"/>
                <w:u w:val="none"/>
              </w:rPr>
              <w:t>Salidas del sistema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tab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instrText xml:space="preserve"> PAGEREF _Toc106109658 \h </w:instrTex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="00773DB6" w:rsidRPr="00762039">
              <w:rPr>
                <w:b/>
                <w:bCs/>
                <w:noProof/>
                <w:webHidden/>
                <w:color w:val="auto"/>
              </w:rPr>
              <w:t>3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2973AF43" w14:textId="46EFB8EC" w:rsidR="00AA0F6B" w:rsidRPr="00762039" w:rsidRDefault="00000000">
          <w:pPr>
            <w:pStyle w:val="TDC1"/>
            <w:tabs>
              <w:tab w:val="right" w:leader="dot" w:pos="8664"/>
            </w:tabs>
            <w:rPr>
              <w:b/>
              <w:bCs/>
              <w:noProof/>
              <w:color w:val="auto"/>
              <w:lang w:val="es-AR" w:eastAsia="es-AR"/>
            </w:rPr>
          </w:pPr>
          <w:hyperlink w:anchor="_Toc106109659" w:history="1">
            <w:r w:rsidR="00AA0F6B" w:rsidRPr="00762039">
              <w:rPr>
                <w:rStyle w:val="Hipervnculo"/>
                <w:rFonts w:ascii="Bodoni MT" w:hAnsi="Bodoni MT"/>
                <w:b/>
                <w:bCs/>
                <w:noProof/>
                <w:color w:val="auto"/>
                <w:u w:val="none"/>
              </w:rPr>
              <w:t>Algunos ejemplos de salidas del sistema (No son las versiones finales)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tab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instrText xml:space="preserve"> PAGEREF _Toc106109659 \h </w:instrTex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="00773DB6" w:rsidRPr="00762039">
              <w:rPr>
                <w:b/>
                <w:bCs/>
                <w:noProof/>
                <w:webHidden/>
                <w:color w:val="auto"/>
              </w:rPr>
              <w:t>6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56176D96" w14:textId="1B52EFE2" w:rsidR="00AA0F6B" w:rsidRPr="00762039" w:rsidRDefault="00000000" w:rsidP="00762039">
          <w:pPr>
            <w:pStyle w:val="TDC2"/>
            <w:tabs>
              <w:tab w:val="right" w:leader="dot" w:pos="8664"/>
            </w:tabs>
            <w:ind w:left="0"/>
            <w:rPr>
              <w:b/>
              <w:bCs/>
              <w:noProof/>
              <w:color w:val="auto"/>
              <w:lang w:val="es-AR" w:eastAsia="es-AR"/>
            </w:rPr>
          </w:pPr>
          <w:hyperlink w:anchor="_Toc106109660" w:history="1">
            <w:r w:rsidR="00AA0F6B" w:rsidRPr="00762039">
              <w:rPr>
                <w:rStyle w:val="Hipervnculo"/>
                <w:rFonts w:ascii="Bodoni MT" w:hAnsi="Bodoni MT"/>
                <w:b/>
                <w:bCs/>
                <w:noProof/>
                <w:color w:val="auto"/>
                <w:u w:val="none"/>
              </w:rPr>
              <w:t>Clientes con más compras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tab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instrText xml:space="preserve"> PAGEREF _Toc106109660 \h </w:instrTex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="00773DB6" w:rsidRPr="00762039">
              <w:rPr>
                <w:b/>
                <w:bCs/>
                <w:noProof/>
                <w:webHidden/>
                <w:color w:val="auto"/>
              </w:rPr>
              <w:t>6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5BD401EF" w14:textId="676BADAC" w:rsidR="00AA0F6B" w:rsidRPr="00762039" w:rsidRDefault="00000000" w:rsidP="00762039">
          <w:pPr>
            <w:pStyle w:val="TDC2"/>
            <w:tabs>
              <w:tab w:val="right" w:leader="dot" w:pos="8664"/>
            </w:tabs>
            <w:ind w:left="0"/>
            <w:rPr>
              <w:b/>
              <w:bCs/>
              <w:noProof/>
              <w:color w:val="auto"/>
              <w:lang w:val="es-AR" w:eastAsia="es-AR"/>
            </w:rPr>
          </w:pPr>
          <w:hyperlink w:anchor="_Toc106109661" w:history="1">
            <w:r w:rsidR="00AA0F6B" w:rsidRPr="00762039">
              <w:rPr>
                <w:rStyle w:val="Hipervnculo"/>
                <w:rFonts w:ascii="Bodoni MT" w:hAnsi="Bodoni MT"/>
                <w:b/>
                <w:bCs/>
                <w:noProof/>
                <w:color w:val="auto"/>
                <w:u w:val="none"/>
              </w:rPr>
              <w:t>Productos más vendidos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tab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instrText xml:space="preserve"> PAGEREF _Toc106109661 \h </w:instrTex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="00773DB6" w:rsidRPr="00762039">
              <w:rPr>
                <w:b/>
                <w:bCs/>
                <w:noProof/>
                <w:webHidden/>
                <w:color w:val="auto"/>
              </w:rPr>
              <w:t>7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6F5B23FC" w14:textId="7CB74DB2" w:rsidR="00AA0F6B" w:rsidRPr="00762039" w:rsidRDefault="00000000">
          <w:pPr>
            <w:pStyle w:val="TDC1"/>
            <w:tabs>
              <w:tab w:val="right" w:leader="dot" w:pos="8664"/>
            </w:tabs>
            <w:rPr>
              <w:b/>
              <w:bCs/>
              <w:noProof/>
              <w:color w:val="auto"/>
              <w:lang w:val="es-AR" w:eastAsia="es-AR"/>
            </w:rPr>
          </w:pPr>
          <w:hyperlink w:anchor="_Toc106109662" w:history="1">
            <w:r w:rsidR="00AA0F6B" w:rsidRPr="00762039">
              <w:rPr>
                <w:rStyle w:val="Hipervnculo"/>
                <w:rFonts w:ascii="Bodoni MT" w:hAnsi="Bodoni MT"/>
                <w:b/>
                <w:bCs/>
                <w:noProof/>
                <w:color w:val="auto"/>
                <w:u w:val="none"/>
              </w:rPr>
              <w:t>Diagrama de clases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tab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begin"/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instrText xml:space="preserve"> PAGEREF _Toc106109662 \h </w:instrTex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separate"/>
            </w:r>
            <w:r w:rsidR="00773DB6" w:rsidRPr="00762039">
              <w:rPr>
                <w:b/>
                <w:bCs/>
                <w:noProof/>
                <w:webHidden/>
                <w:color w:val="auto"/>
              </w:rPr>
              <w:t>7</w:t>
            </w:r>
            <w:r w:rsidR="00AA0F6B" w:rsidRPr="00762039">
              <w:rPr>
                <w:b/>
                <w:bCs/>
                <w:noProof/>
                <w:webHidden/>
                <w:color w:val="auto"/>
              </w:rPr>
              <w:fldChar w:fldCharType="end"/>
            </w:r>
          </w:hyperlink>
        </w:p>
        <w:p w14:paraId="41A2FE81" w14:textId="1680658C" w:rsidR="002C63B9" w:rsidRPr="00762039" w:rsidRDefault="002C63B9" w:rsidP="00AA0F6B">
          <w:pPr>
            <w:spacing w:line="480" w:lineRule="auto"/>
            <w:jc w:val="both"/>
            <w:rPr>
              <w:color w:val="auto"/>
            </w:rPr>
          </w:pPr>
          <w:r w:rsidRPr="00762039">
            <w:rPr>
              <w:b/>
              <w:bCs/>
              <w:color w:val="auto"/>
            </w:rPr>
            <w:fldChar w:fldCharType="end"/>
          </w:r>
        </w:p>
      </w:sdtContent>
    </w:sdt>
    <w:p w14:paraId="2319135F" w14:textId="047BB31A" w:rsidR="003422FF" w:rsidRPr="00762039" w:rsidRDefault="003422FF" w:rsidP="00AA0F6B">
      <w:pPr>
        <w:pStyle w:val="Informacindecontacto"/>
        <w:spacing w:line="480" w:lineRule="auto"/>
        <w:jc w:val="both"/>
        <w:rPr>
          <w:rFonts w:ascii="Bodoni MT" w:hAnsi="Bodoni MT"/>
          <w:color w:val="auto"/>
        </w:rPr>
      </w:pPr>
      <w:r w:rsidRPr="00762039">
        <w:rPr>
          <w:rFonts w:ascii="Bodoni MT" w:hAnsi="Bodoni MT"/>
          <w:color w:val="auto"/>
          <w:lang w:bidi="es-ES"/>
        </w:rPr>
        <w:br w:type="page"/>
      </w:r>
    </w:p>
    <w:p w14:paraId="1408F436" w14:textId="5516BFF1" w:rsidR="001638F6" w:rsidRPr="00762039" w:rsidRDefault="00C941BE" w:rsidP="00AA0F6B">
      <w:pPr>
        <w:pStyle w:val="Ttulo1"/>
        <w:spacing w:line="480" w:lineRule="auto"/>
        <w:jc w:val="both"/>
        <w:rPr>
          <w:rFonts w:ascii="Bodoni MT" w:hAnsi="Bodoni MT"/>
          <w:color w:val="auto"/>
        </w:rPr>
      </w:pPr>
      <w:bookmarkStart w:id="0" w:name="_Toc106109656"/>
      <w:r w:rsidRPr="00762039">
        <w:rPr>
          <w:rFonts w:ascii="Bodoni MT" w:hAnsi="Bodoni MT"/>
          <w:color w:val="auto"/>
        </w:rPr>
        <w:lastRenderedPageBreak/>
        <w:t>Introducción</w:t>
      </w:r>
      <w:bookmarkEnd w:id="0"/>
    </w:p>
    <w:p w14:paraId="6C2EEC27" w14:textId="77777777" w:rsidR="00762039" w:rsidRDefault="00C941BE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 xml:space="preserve">En este sistema proponemos una </w:t>
      </w:r>
      <w:r w:rsidR="00B74EA2" w:rsidRPr="00762039">
        <w:rPr>
          <w:rFonts w:ascii="Bodoni MT" w:hAnsi="Bodoni MT"/>
          <w:color w:val="auto"/>
          <w:sz w:val="26"/>
          <w:szCs w:val="26"/>
        </w:rPr>
        <w:t>herramienta</w:t>
      </w:r>
      <w:r w:rsidRPr="00762039">
        <w:rPr>
          <w:rFonts w:ascii="Bodoni MT" w:hAnsi="Bodoni MT"/>
          <w:color w:val="auto"/>
          <w:sz w:val="26"/>
          <w:szCs w:val="26"/>
        </w:rPr>
        <w:t xml:space="preserve"> para tiendas de </w:t>
      </w:r>
      <w:r w:rsidR="00762039" w:rsidRPr="00762039">
        <w:rPr>
          <w:rFonts w:ascii="Bodoni MT" w:hAnsi="Bodoni MT"/>
          <w:color w:val="auto"/>
          <w:sz w:val="26"/>
          <w:szCs w:val="26"/>
        </w:rPr>
        <w:t>electrodomésticos que</w:t>
      </w:r>
      <w:r w:rsidR="00B74EA2" w:rsidRPr="00762039">
        <w:rPr>
          <w:rFonts w:ascii="Bodoni MT" w:hAnsi="Bodoni MT"/>
          <w:color w:val="auto"/>
          <w:sz w:val="26"/>
          <w:szCs w:val="26"/>
        </w:rPr>
        <w:t xml:space="preserve"> permita llevar un control </w:t>
      </w:r>
      <w:r w:rsidR="00762039" w:rsidRPr="00762039">
        <w:rPr>
          <w:rFonts w:ascii="Bodoni MT" w:hAnsi="Bodoni MT"/>
          <w:color w:val="auto"/>
          <w:sz w:val="26"/>
          <w:szCs w:val="26"/>
        </w:rPr>
        <w:t>sobre movimiento</w:t>
      </w:r>
      <w:r w:rsidR="00762039">
        <w:rPr>
          <w:rFonts w:ascii="Bodoni MT" w:hAnsi="Bodoni MT"/>
          <w:color w:val="auto"/>
          <w:sz w:val="26"/>
          <w:szCs w:val="26"/>
        </w:rPr>
        <w:t xml:space="preserve"> de stock</w:t>
      </w:r>
      <w:r w:rsidR="00B74EA2" w:rsidRPr="00762039">
        <w:rPr>
          <w:rFonts w:ascii="Bodoni MT" w:hAnsi="Bodoni MT"/>
          <w:color w:val="auto"/>
          <w:sz w:val="26"/>
          <w:szCs w:val="26"/>
        </w:rPr>
        <w:t xml:space="preserve">, </w:t>
      </w:r>
      <w:r w:rsidR="00762039" w:rsidRPr="00762039">
        <w:rPr>
          <w:rFonts w:ascii="Bodoni MT" w:hAnsi="Bodoni MT"/>
          <w:color w:val="auto"/>
          <w:sz w:val="26"/>
          <w:szCs w:val="26"/>
        </w:rPr>
        <w:t>cantidad,</w:t>
      </w:r>
      <w:r w:rsidR="00B74EA2" w:rsidRPr="00762039">
        <w:rPr>
          <w:rFonts w:ascii="Bodoni MT" w:hAnsi="Bodoni MT"/>
          <w:color w:val="auto"/>
          <w:sz w:val="26"/>
          <w:szCs w:val="26"/>
        </w:rPr>
        <w:t xml:space="preserve"> variedad de </w:t>
      </w:r>
      <w:r w:rsidR="00762039" w:rsidRPr="00762039">
        <w:rPr>
          <w:rFonts w:ascii="Bodoni MT" w:hAnsi="Bodoni MT"/>
          <w:color w:val="auto"/>
          <w:sz w:val="26"/>
          <w:szCs w:val="26"/>
        </w:rPr>
        <w:t>productos</w:t>
      </w:r>
      <w:r w:rsidR="00762039">
        <w:rPr>
          <w:rFonts w:ascii="Bodoni MT" w:hAnsi="Bodoni MT"/>
          <w:color w:val="auto"/>
          <w:sz w:val="26"/>
          <w:szCs w:val="26"/>
        </w:rPr>
        <w:t xml:space="preserve"> y además </w:t>
      </w:r>
      <w:r w:rsidR="00B74EA2" w:rsidRPr="00762039">
        <w:rPr>
          <w:rFonts w:ascii="Bodoni MT" w:hAnsi="Bodoni MT"/>
          <w:color w:val="auto"/>
          <w:sz w:val="26"/>
          <w:szCs w:val="26"/>
        </w:rPr>
        <w:t xml:space="preserve">conocer el rendimiento </w:t>
      </w:r>
      <w:r w:rsidR="00BF1728" w:rsidRPr="00762039">
        <w:rPr>
          <w:rFonts w:ascii="Bodoni MT" w:hAnsi="Bodoni MT"/>
          <w:color w:val="auto"/>
          <w:sz w:val="26"/>
          <w:szCs w:val="26"/>
        </w:rPr>
        <w:t xml:space="preserve">de </w:t>
      </w:r>
      <w:r w:rsidR="00B74EA2" w:rsidRPr="00762039">
        <w:rPr>
          <w:rFonts w:ascii="Bodoni MT" w:hAnsi="Bodoni MT"/>
          <w:color w:val="auto"/>
          <w:sz w:val="26"/>
          <w:szCs w:val="26"/>
        </w:rPr>
        <w:t>su personal</w:t>
      </w:r>
      <w:r w:rsidR="00BF1728" w:rsidRPr="00762039">
        <w:rPr>
          <w:rFonts w:ascii="Bodoni MT" w:hAnsi="Bodoni MT"/>
          <w:color w:val="auto"/>
          <w:sz w:val="26"/>
          <w:szCs w:val="26"/>
        </w:rPr>
        <w:t>.</w:t>
      </w:r>
      <w:r w:rsidR="002F28E6" w:rsidRPr="00762039">
        <w:rPr>
          <w:rFonts w:ascii="Bodoni MT" w:hAnsi="Bodoni MT"/>
          <w:color w:val="auto"/>
          <w:sz w:val="26"/>
          <w:szCs w:val="26"/>
        </w:rPr>
        <w:t xml:space="preserve"> </w:t>
      </w:r>
    </w:p>
    <w:p w14:paraId="1032767C" w14:textId="4BB4A51B" w:rsidR="007021DE" w:rsidRPr="00762039" w:rsidRDefault="002F28E6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Conseguiría</w:t>
      </w:r>
      <w:r w:rsidR="00BF1728" w:rsidRPr="00762039">
        <w:rPr>
          <w:rFonts w:ascii="Bodoni MT" w:hAnsi="Bodoni MT"/>
          <w:color w:val="auto"/>
          <w:sz w:val="26"/>
          <w:szCs w:val="26"/>
        </w:rPr>
        <w:t xml:space="preserve"> una organización mucho más sencilla y facilitar labores.</w:t>
      </w:r>
    </w:p>
    <w:p w14:paraId="0C14D275" w14:textId="77777777" w:rsidR="000340EB" w:rsidRPr="00762039" w:rsidRDefault="000340EB" w:rsidP="00AA0F6B">
      <w:pPr>
        <w:spacing w:line="480" w:lineRule="auto"/>
        <w:jc w:val="both"/>
        <w:rPr>
          <w:rFonts w:ascii="Bodoni MT" w:hAnsi="Bodoni MT"/>
          <w:color w:val="auto"/>
        </w:rPr>
      </w:pPr>
    </w:p>
    <w:p w14:paraId="7AF826F8" w14:textId="0E0E1200" w:rsidR="00D5413C" w:rsidRPr="00762039" w:rsidRDefault="000340EB" w:rsidP="00AA0F6B">
      <w:pPr>
        <w:pStyle w:val="Ttulo1"/>
        <w:spacing w:line="480" w:lineRule="auto"/>
        <w:jc w:val="both"/>
        <w:rPr>
          <w:rFonts w:ascii="Bodoni MT" w:hAnsi="Bodoni MT"/>
          <w:color w:val="auto"/>
        </w:rPr>
      </w:pPr>
      <w:bookmarkStart w:id="1" w:name="_Toc106109657"/>
      <w:r w:rsidRPr="00762039">
        <w:rPr>
          <w:rFonts w:ascii="Bodoni MT" w:hAnsi="Bodoni MT"/>
          <w:color w:val="auto"/>
        </w:rPr>
        <w:t>Descripción detallada del sistema</w:t>
      </w:r>
      <w:bookmarkEnd w:id="1"/>
    </w:p>
    <w:p w14:paraId="08BC356F" w14:textId="3C779754" w:rsidR="001638F6" w:rsidRPr="00762039" w:rsidRDefault="0011764C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El sistema ofrecerá una interfaz cómoda y sencilla para el usuario con un menú principal en donde se podrán visualizar distintas opciones para llevar a cabo operaciones, consultas, verificaciones, etc.</w:t>
      </w:r>
    </w:p>
    <w:p w14:paraId="52F5480F" w14:textId="3D33E211" w:rsidR="0011764C" w:rsidRPr="00762039" w:rsidRDefault="0011764C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 xml:space="preserve">El usuario podrá registrar ventas obtener facturas </w:t>
      </w:r>
      <w:r w:rsidR="007045FB" w:rsidRPr="00762039">
        <w:rPr>
          <w:rFonts w:ascii="Bodoni MT" w:hAnsi="Bodoni MT"/>
          <w:color w:val="auto"/>
          <w:sz w:val="26"/>
          <w:szCs w:val="26"/>
        </w:rPr>
        <w:t xml:space="preserve">con los datos del cliente e imprimirlas o </w:t>
      </w:r>
      <w:proofErr w:type="gramStart"/>
      <w:r w:rsidR="007045FB" w:rsidRPr="00762039">
        <w:rPr>
          <w:rFonts w:ascii="Bodoni MT" w:hAnsi="Bodoni MT"/>
          <w:color w:val="auto"/>
          <w:sz w:val="26"/>
          <w:szCs w:val="26"/>
        </w:rPr>
        <w:t>visualizarlas .</w:t>
      </w:r>
      <w:proofErr w:type="gramEnd"/>
      <w:r w:rsidR="007045FB" w:rsidRPr="00762039">
        <w:rPr>
          <w:rFonts w:ascii="Bodoni MT" w:hAnsi="Bodoni MT"/>
          <w:color w:val="auto"/>
          <w:sz w:val="26"/>
          <w:szCs w:val="26"/>
        </w:rPr>
        <w:t xml:space="preserve"> Además, para buscar ventas anteriores, el usuario tendrá la posibilidad de ordenar el listado de distintas </w:t>
      </w:r>
      <w:proofErr w:type="gramStart"/>
      <w:r w:rsidR="007045FB" w:rsidRPr="00762039">
        <w:rPr>
          <w:rFonts w:ascii="Bodoni MT" w:hAnsi="Bodoni MT"/>
          <w:color w:val="auto"/>
          <w:sz w:val="26"/>
          <w:szCs w:val="26"/>
        </w:rPr>
        <w:t>formas</w:t>
      </w:r>
      <w:r w:rsidR="009C5360" w:rsidRPr="00762039">
        <w:rPr>
          <w:rFonts w:ascii="Bodoni MT" w:hAnsi="Bodoni MT"/>
          <w:color w:val="auto"/>
          <w:sz w:val="26"/>
          <w:szCs w:val="26"/>
        </w:rPr>
        <w:t xml:space="preserve"> </w:t>
      </w:r>
      <w:r w:rsidR="00762039">
        <w:rPr>
          <w:rFonts w:ascii="Bodoni MT" w:hAnsi="Bodoni MT"/>
          <w:color w:val="auto"/>
          <w:sz w:val="26"/>
          <w:szCs w:val="26"/>
        </w:rPr>
        <w:t>.</w:t>
      </w:r>
      <w:proofErr w:type="gramEnd"/>
      <w:r w:rsidR="003A0553" w:rsidRPr="00762039">
        <w:rPr>
          <w:rFonts w:ascii="Bodoni MT" w:hAnsi="Bodoni MT"/>
          <w:color w:val="auto"/>
          <w:sz w:val="26"/>
          <w:szCs w:val="26"/>
        </w:rPr>
        <w:t xml:space="preserve"> </w:t>
      </w:r>
      <w:r w:rsidR="007045FB" w:rsidRPr="00762039">
        <w:rPr>
          <w:rFonts w:ascii="Bodoni MT" w:hAnsi="Bodoni MT"/>
          <w:color w:val="auto"/>
          <w:sz w:val="26"/>
          <w:szCs w:val="26"/>
        </w:rPr>
        <w:t>por ejemplo, por nombre o apellido del cliente o por fecha.</w:t>
      </w:r>
      <w:r w:rsidR="000A04AF" w:rsidRPr="00762039">
        <w:rPr>
          <w:rFonts w:ascii="Bodoni MT" w:hAnsi="Bodoni MT"/>
          <w:color w:val="auto"/>
          <w:sz w:val="26"/>
          <w:szCs w:val="26"/>
        </w:rPr>
        <w:t xml:space="preserve"> También, filtrar </w:t>
      </w:r>
      <w:proofErr w:type="gramStart"/>
      <w:r w:rsidR="00762039">
        <w:rPr>
          <w:rFonts w:ascii="Bodoni MT" w:hAnsi="Bodoni MT"/>
          <w:color w:val="auto"/>
          <w:sz w:val="26"/>
          <w:szCs w:val="26"/>
        </w:rPr>
        <w:t xml:space="preserve">la </w:t>
      </w:r>
      <w:r w:rsidR="000A04AF" w:rsidRPr="00762039">
        <w:rPr>
          <w:rFonts w:ascii="Bodoni MT" w:hAnsi="Bodoni MT"/>
          <w:color w:val="auto"/>
          <w:sz w:val="26"/>
          <w:szCs w:val="26"/>
        </w:rPr>
        <w:t>búsquedas</w:t>
      </w:r>
      <w:proofErr w:type="gramEnd"/>
      <w:r w:rsidR="000A04AF" w:rsidRPr="00762039">
        <w:rPr>
          <w:rFonts w:ascii="Bodoni MT" w:hAnsi="Bodoni MT"/>
          <w:color w:val="auto"/>
          <w:sz w:val="26"/>
          <w:szCs w:val="26"/>
        </w:rPr>
        <w:t xml:space="preserve"> por palabras claves.</w:t>
      </w:r>
    </w:p>
    <w:p w14:paraId="6AB063D8" w14:textId="37DD8316" w:rsidR="000A04AF" w:rsidRPr="00762039" w:rsidRDefault="000A04AF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En cuanto al stock</w:t>
      </w:r>
      <w:r w:rsidR="009C5360" w:rsidRPr="00762039">
        <w:rPr>
          <w:rFonts w:ascii="Bodoni MT" w:hAnsi="Bodoni MT"/>
          <w:color w:val="auto"/>
          <w:sz w:val="26"/>
          <w:szCs w:val="26"/>
        </w:rPr>
        <w:t>,</w:t>
      </w:r>
      <w:r w:rsidRPr="00762039">
        <w:rPr>
          <w:rFonts w:ascii="Bodoni MT" w:hAnsi="Bodoni MT"/>
          <w:color w:val="auto"/>
          <w:sz w:val="26"/>
          <w:szCs w:val="26"/>
        </w:rPr>
        <w:t xml:space="preserve"> el sistema permitirá agregar, consultar </w:t>
      </w:r>
      <w:r w:rsidR="00F00848" w:rsidRPr="00762039">
        <w:rPr>
          <w:rFonts w:ascii="Bodoni MT" w:hAnsi="Bodoni MT"/>
          <w:color w:val="auto"/>
          <w:sz w:val="26"/>
          <w:szCs w:val="26"/>
        </w:rPr>
        <w:t>y eliminar productos</w:t>
      </w:r>
      <w:r w:rsidRPr="00762039">
        <w:rPr>
          <w:rFonts w:ascii="Bodoni MT" w:hAnsi="Bodoni MT"/>
          <w:color w:val="auto"/>
          <w:sz w:val="26"/>
          <w:szCs w:val="26"/>
        </w:rPr>
        <w:t xml:space="preserve"> en caso de realizar ventas </w:t>
      </w:r>
      <w:r w:rsidR="000A1AF3">
        <w:rPr>
          <w:rFonts w:ascii="Bodoni MT" w:hAnsi="Bodoni MT"/>
          <w:color w:val="auto"/>
          <w:sz w:val="26"/>
          <w:szCs w:val="26"/>
        </w:rPr>
        <w:t>o</w:t>
      </w:r>
      <w:r w:rsidRPr="00762039">
        <w:rPr>
          <w:rFonts w:ascii="Bodoni MT" w:hAnsi="Bodoni MT"/>
          <w:color w:val="auto"/>
          <w:sz w:val="26"/>
          <w:szCs w:val="26"/>
        </w:rPr>
        <w:t xml:space="preserve"> si el usuario desea eliminar productos de forma manual. Al igual que </w:t>
      </w:r>
      <w:r w:rsidR="002734AE" w:rsidRPr="00762039">
        <w:rPr>
          <w:rFonts w:ascii="Bodoni MT" w:hAnsi="Bodoni MT"/>
          <w:color w:val="auto"/>
          <w:sz w:val="26"/>
          <w:szCs w:val="26"/>
        </w:rPr>
        <w:t xml:space="preserve">en </w:t>
      </w:r>
      <w:r w:rsidRPr="00762039">
        <w:rPr>
          <w:rFonts w:ascii="Bodoni MT" w:hAnsi="Bodoni MT"/>
          <w:color w:val="auto"/>
          <w:sz w:val="26"/>
          <w:szCs w:val="26"/>
        </w:rPr>
        <w:t>el caso de las facturas, será posible hacer búsquedas y utilizar distintos filtros según</w:t>
      </w:r>
      <w:r w:rsidR="00F00848" w:rsidRPr="00762039">
        <w:rPr>
          <w:rFonts w:ascii="Bodoni MT" w:hAnsi="Bodoni MT"/>
          <w:color w:val="auto"/>
          <w:sz w:val="26"/>
          <w:szCs w:val="26"/>
        </w:rPr>
        <w:t xml:space="preserve"> la necesidad del usuario</w:t>
      </w:r>
      <w:r w:rsidRPr="00762039">
        <w:rPr>
          <w:rFonts w:ascii="Bodoni MT" w:hAnsi="Bodoni MT"/>
          <w:color w:val="auto"/>
          <w:sz w:val="26"/>
          <w:szCs w:val="26"/>
        </w:rPr>
        <w:t>.</w:t>
      </w:r>
      <w:r w:rsidR="002734AE" w:rsidRPr="00762039">
        <w:rPr>
          <w:rFonts w:ascii="Bodoni MT" w:hAnsi="Bodoni MT"/>
          <w:color w:val="auto"/>
          <w:sz w:val="26"/>
          <w:szCs w:val="26"/>
        </w:rPr>
        <w:t xml:space="preserve"> </w:t>
      </w:r>
      <w:r w:rsidR="000A1AF3">
        <w:rPr>
          <w:rFonts w:ascii="Bodoni MT" w:hAnsi="Bodoni MT"/>
          <w:color w:val="auto"/>
          <w:sz w:val="26"/>
          <w:szCs w:val="26"/>
        </w:rPr>
        <w:t>O</w:t>
      </w:r>
      <w:r w:rsidR="002734AE" w:rsidRPr="00762039">
        <w:rPr>
          <w:rFonts w:ascii="Bodoni MT" w:hAnsi="Bodoni MT"/>
          <w:color w:val="auto"/>
          <w:sz w:val="26"/>
          <w:szCs w:val="26"/>
        </w:rPr>
        <w:t xml:space="preserve">tra posibilidad será la de </w:t>
      </w:r>
      <w:r w:rsidR="002734AE" w:rsidRPr="00762039">
        <w:rPr>
          <w:rFonts w:ascii="Bodoni MT" w:hAnsi="Bodoni MT"/>
          <w:color w:val="auto"/>
          <w:sz w:val="26"/>
          <w:szCs w:val="26"/>
        </w:rPr>
        <w:lastRenderedPageBreak/>
        <w:t xml:space="preserve">agregar o leer información sobre el producto </w:t>
      </w:r>
      <w:r w:rsidR="000A1AF3">
        <w:rPr>
          <w:rFonts w:ascii="Bodoni MT" w:hAnsi="Bodoni MT"/>
          <w:color w:val="auto"/>
          <w:sz w:val="26"/>
          <w:szCs w:val="26"/>
        </w:rPr>
        <w:t>facilitando</w:t>
      </w:r>
      <w:r w:rsidR="002734AE" w:rsidRPr="00762039">
        <w:rPr>
          <w:rFonts w:ascii="Bodoni MT" w:hAnsi="Bodoni MT"/>
          <w:color w:val="auto"/>
          <w:sz w:val="26"/>
          <w:szCs w:val="26"/>
        </w:rPr>
        <w:t xml:space="preserve"> al usuario datos concretos para poder encontrar algún producto</w:t>
      </w:r>
      <w:r w:rsidR="000A1AF3">
        <w:rPr>
          <w:rFonts w:ascii="Bodoni MT" w:hAnsi="Bodoni MT"/>
          <w:color w:val="auto"/>
          <w:sz w:val="26"/>
          <w:szCs w:val="26"/>
        </w:rPr>
        <w:t>.</w:t>
      </w:r>
    </w:p>
    <w:p w14:paraId="133337D8" w14:textId="6AD054AD" w:rsidR="000A04AF" w:rsidRPr="00762039" w:rsidRDefault="003A0D0A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A su vez, contará con un registro del personal donde se encontrarán tanto los datos personales del mismo, como estadísticas sobre su desempeño</w:t>
      </w:r>
      <w:r w:rsidR="00860023" w:rsidRPr="00762039">
        <w:rPr>
          <w:rFonts w:ascii="Bodoni MT" w:hAnsi="Bodoni MT"/>
          <w:color w:val="auto"/>
          <w:sz w:val="26"/>
          <w:szCs w:val="26"/>
        </w:rPr>
        <w:t xml:space="preserve"> y</w:t>
      </w:r>
      <w:r w:rsidRPr="00762039">
        <w:rPr>
          <w:rFonts w:ascii="Bodoni MT" w:hAnsi="Bodoni MT"/>
          <w:color w:val="auto"/>
          <w:sz w:val="26"/>
          <w:szCs w:val="26"/>
        </w:rPr>
        <w:t xml:space="preserve"> </w:t>
      </w:r>
      <w:r w:rsidR="00860023" w:rsidRPr="00762039">
        <w:rPr>
          <w:rFonts w:ascii="Bodoni MT" w:hAnsi="Bodoni MT"/>
          <w:color w:val="auto"/>
          <w:sz w:val="26"/>
          <w:szCs w:val="26"/>
        </w:rPr>
        <w:t>e</w:t>
      </w:r>
      <w:r w:rsidRPr="00762039">
        <w:rPr>
          <w:rFonts w:ascii="Bodoni MT" w:hAnsi="Bodoni MT"/>
          <w:color w:val="auto"/>
          <w:sz w:val="26"/>
          <w:szCs w:val="26"/>
        </w:rPr>
        <w:t>ste podrá ser eliminado o agregado</w:t>
      </w:r>
      <w:r w:rsidR="00860023" w:rsidRPr="00762039">
        <w:rPr>
          <w:rFonts w:ascii="Bodoni MT" w:hAnsi="Bodoni MT"/>
          <w:color w:val="auto"/>
          <w:sz w:val="26"/>
          <w:szCs w:val="26"/>
        </w:rPr>
        <w:t xml:space="preserve">. Otra opción para el usuario será </w:t>
      </w:r>
      <w:r w:rsidR="00F00848" w:rsidRPr="00762039">
        <w:rPr>
          <w:rFonts w:ascii="Bodoni MT" w:hAnsi="Bodoni MT"/>
          <w:color w:val="auto"/>
          <w:sz w:val="26"/>
          <w:szCs w:val="26"/>
        </w:rPr>
        <w:t xml:space="preserve">la de </w:t>
      </w:r>
      <w:r w:rsidR="00860023" w:rsidRPr="00762039">
        <w:rPr>
          <w:rFonts w:ascii="Bodoni MT" w:hAnsi="Bodoni MT"/>
          <w:color w:val="auto"/>
          <w:sz w:val="26"/>
          <w:szCs w:val="26"/>
        </w:rPr>
        <w:t>agregar y eliminar categorías de empleados.</w:t>
      </w:r>
    </w:p>
    <w:p w14:paraId="3FD34CFB" w14:textId="387BF16D" w:rsidR="00F00848" w:rsidRPr="00762039" w:rsidRDefault="00172E32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 xml:space="preserve">Teniendo en cuenta la posibilidad de tener clientes recurrentes, </w:t>
      </w:r>
      <w:r w:rsidR="00D92832" w:rsidRPr="00762039">
        <w:rPr>
          <w:rFonts w:ascii="Bodoni MT" w:hAnsi="Bodoni MT"/>
          <w:color w:val="auto"/>
          <w:sz w:val="26"/>
          <w:szCs w:val="26"/>
        </w:rPr>
        <w:t xml:space="preserve">en cada venta el usuario podrá guardar los datos de cada uno y así registrar sus datos para posibles compras futuras del mismo. Como en el caso del personal, el sistema contará con una lista de </w:t>
      </w:r>
      <w:proofErr w:type="gramStart"/>
      <w:r w:rsidR="00D92832" w:rsidRPr="00762039">
        <w:rPr>
          <w:rFonts w:ascii="Bodoni MT" w:hAnsi="Bodoni MT"/>
          <w:color w:val="auto"/>
          <w:sz w:val="26"/>
          <w:szCs w:val="26"/>
        </w:rPr>
        <w:t>clientes</w:t>
      </w:r>
      <w:r w:rsidR="000A1AF3">
        <w:rPr>
          <w:rFonts w:ascii="Bodoni MT" w:hAnsi="Bodoni MT"/>
          <w:color w:val="auto"/>
          <w:sz w:val="26"/>
          <w:szCs w:val="26"/>
        </w:rPr>
        <w:t xml:space="preserve"> ,</w:t>
      </w:r>
      <w:proofErr w:type="gramEnd"/>
      <w:r w:rsidR="000A1AF3">
        <w:rPr>
          <w:rFonts w:ascii="Bodoni MT" w:hAnsi="Bodoni MT"/>
          <w:color w:val="auto"/>
          <w:sz w:val="26"/>
          <w:szCs w:val="26"/>
        </w:rPr>
        <w:t xml:space="preserve"> donde podrá obtener </w:t>
      </w:r>
      <w:r w:rsidR="00D92832" w:rsidRPr="00762039">
        <w:rPr>
          <w:rFonts w:ascii="Bodoni MT" w:hAnsi="Bodoni MT"/>
          <w:color w:val="auto"/>
          <w:sz w:val="26"/>
          <w:szCs w:val="26"/>
        </w:rPr>
        <w:t xml:space="preserve"> estadísticas </w:t>
      </w:r>
      <w:r w:rsidR="000A1AF3">
        <w:rPr>
          <w:rFonts w:ascii="Bodoni MT" w:hAnsi="Bodoni MT"/>
          <w:color w:val="auto"/>
          <w:sz w:val="26"/>
          <w:szCs w:val="26"/>
        </w:rPr>
        <w:t>de sus</w:t>
      </w:r>
      <w:r w:rsidR="00D92832" w:rsidRPr="00762039">
        <w:rPr>
          <w:rFonts w:ascii="Bodoni MT" w:hAnsi="Bodoni MT"/>
          <w:color w:val="auto"/>
          <w:sz w:val="26"/>
          <w:szCs w:val="26"/>
        </w:rPr>
        <w:t xml:space="preserve"> compras y  datos personales.</w:t>
      </w:r>
    </w:p>
    <w:p w14:paraId="0D3A2DAE" w14:textId="3C161B3C" w:rsidR="009C5360" w:rsidRPr="00762039" w:rsidRDefault="009C5360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En el caso de los listados, estos mismos podrán ser exportados a PDF o planilla de cálculo.</w:t>
      </w:r>
    </w:p>
    <w:p w14:paraId="301B6656" w14:textId="77777777" w:rsidR="002F28E6" w:rsidRPr="00762039" w:rsidRDefault="002F28E6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</w:p>
    <w:p w14:paraId="4CAA6DB3" w14:textId="3B3D2C8D" w:rsidR="002F28E6" w:rsidRPr="00762039" w:rsidRDefault="002F28E6" w:rsidP="00AA0F6B">
      <w:pPr>
        <w:pStyle w:val="Ttulo1"/>
        <w:spacing w:line="480" w:lineRule="auto"/>
        <w:jc w:val="both"/>
        <w:rPr>
          <w:rFonts w:ascii="Bodoni MT" w:hAnsi="Bodoni MT"/>
          <w:color w:val="auto"/>
        </w:rPr>
      </w:pPr>
      <w:bookmarkStart w:id="2" w:name="_Toc106109658"/>
      <w:r w:rsidRPr="00762039">
        <w:rPr>
          <w:rFonts w:ascii="Bodoni MT" w:hAnsi="Bodoni MT"/>
          <w:color w:val="auto"/>
        </w:rPr>
        <w:t>Salidas del sistema</w:t>
      </w:r>
      <w:bookmarkEnd w:id="2"/>
    </w:p>
    <w:p w14:paraId="430C068B" w14:textId="6A383477" w:rsidR="002F28E6" w:rsidRDefault="002F28E6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Este sistema contará con la opción de obtener distintos tipos de informes, los cuales serán de utilidad para llevar un control de forma física o bien, ser entregados al cliente.</w:t>
      </w:r>
      <w:r w:rsidR="000A1AF3">
        <w:rPr>
          <w:rFonts w:ascii="Bodoni MT" w:hAnsi="Bodoni MT"/>
          <w:color w:val="auto"/>
          <w:sz w:val="26"/>
          <w:szCs w:val="26"/>
        </w:rPr>
        <w:t xml:space="preserve"> </w:t>
      </w:r>
    </w:p>
    <w:p w14:paraId="0941B6D0" w14:textId="77777777" w:rsidR="000A1AF3" w:rsidRPr="00762039" w:rsidRDefault="000A1AF3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</w:p>
    <w:p w14:paraId="13A2D930" w14:textId="1EA31875" w:rsidR="008112AC" w:rsidRPr="00762039" w:rsidRDefault="008112AC" w:rsidP="00AA0F6B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lastRenderedPageBreak/>
        <w:t>Informe de productos.</w:t>
      </w:r>
    </w:p>
    <w:p w14:paraId="52FE8E3E" w14:textId="40960896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Código de producto</w:t>
      </w:r>
    </w:p>
    <w:p w14:paraId="15FCCF22" w14:textId="37A8E1B6" w:rsidR="008112AC" w:rsidRPr="00762039" w:rsidRDefault="008112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Categoría</w:t>
      </w:r>
    </w:p>
    <w:p w14:paraId="502E9BEF" w14:textId="0A2B0930" w:rsidR="008112AC" w:rsidRPr="00762039" w:rsidRDefault="008112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Nombre</w:t>
      </w:r>
    </w:p>
    <w:p w14:paraId="3643FBDD" w14:textId="47161122" w:rsidR="008112AC" w:rsidRPr="00762039" w:rsidRDefault="008112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Marca</w:t>
      </w:r>
    </w:p>
    <w:p w14:paraId="2C51BDB8" w14:textId="439DDE3C" w:rsidR="008112AC" w:rsidRPr="00762039" w:rsidRDefault="008112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Descripción</w:t>
      </w:r>
    </w:p>
    <w:p w14:paraId="447D6EB0" w14:textId="6B2DC039" w:rsidR="008112AC" w:rsidRPr="00762039" w:rsidRDefault="008112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Precio</w:t>
      </w:r>
    </w:p>
    <w:p w14:paraId="753D2220" w14:textId="4B692587" w:rsidR="00BE762E" w:rsidRPr="00762039" w:rsidRDefault="008112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Stock</w:t>
      </w:r>
    </w:p>
    <w:p w14:paraId="349C20EA" w14:textId="29F7D96A" w:rsidR="008112AC" w:rsidRPr="00762039" w:rsidRDefault="008112AC" w:rsidP="00AA0F6B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Informe de ventas</w:t>
      </w:r>
      <w:r w:rsidR="005D6EAC" w:rsidRPr="00762039">
        <w:rPr>
          <w:rFonts w:ascii="Bodoni MT" w:hAnsi="Bodoni MT"/>
          <w:color w:val="auto"/>
          <w:sz w:val="26"/>
          <w:szCs w:val="26"/>
        </w:rPr>
        <w:t>.</w:t>
      </w:r>
    </w:p>
    <w:p w14:paraId="4BBDEB8A" w14:textId="1C2E5A16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 xml:space="preserve">Cantidad </w:t>
      </w:r>
    </w:p>
    <w:p w14:paraId="0243EF3F" w14:textId="602EFEA4" w:rsidR="008112AC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proofErr w:type="spellStart"/>
      <w:r w:rsidRPr="00762039">
        <w:rPr>
          <w:rFonts w:ascii="Bodoni MT" w:hAnsi="Bodoni MT"/>
          <w:color w:val="auto"/>
          <w:sz w:val="26"/>
          <w:szCs w:val="26"/>
        </w:rPr>
        <w:t>N°</w:t>
      </w:r>
      <w:proofErr w:type="spellEnd"/>
      <w:r w:rsidRPr="00762039">
        <w:rPr>
          <w:rFonts w:ascii="Bodoni MT" w:hAnsi="Bodoni MT"/>
          <w:color w:val="auto"/>
          <w:sz w:val="26"/>
          <w:szCs w:val="26"/>
        </w:rPr>
        <w:t xml:space="preserve"> Factura </w:t>
      </w:r>
    </w:p>
    <w:p w14:paraId="05EBB6CB" w14:textId="2017B1A9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Dirección de local</w:t>
      </w:r>
    </w:p>
    <w:p w14:paraId="118E6DD1" w14:textId="1CE54FBA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Precio</w:t>
      </w:r>
    </w:p>
    <w:p w14:paraId="5EDB44A5" w14:textId="1EF6AF03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Fecha</w:t>
      </w:r>
    </w:p>
    <w:p w14:paraId="23FC3E81" w14:textId="13DF93C9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Código de producto</w:t>
      </w:r>
    </w:p>
    <w:p w14:paraId="6255E283" w14:textId="71EA2463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Nombre</w:t>
      </w:r>
    </w:p>
    <w:p w14:paraId="6F64324A" w14:textId="5B989F9B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Categoría</w:t>
      </w:r>
    </w:p>
    <w:p w14:paraId="3AE07919" w14:textId="0BCFEF43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Nombre cliente</w:t>
      </w:r>
    </w:p>
    <w:p w14:paraId="0C0736DA" w14:textId="120B76AB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Apellido cliente</w:t>
      </w:r>
    </w:p>
    <w:p w14:paraId="6EC4E17D" w14:textId="2E16B571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Id de vendedor</w:t>
      </w:r>
    </w:p>
    <w:p w14:paraId="4ECD1E78" w14:textId="5E510B12" w:rsidR="0022071A" w:rsidRPr="00762039" w:rsidRDefault="0022071A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Método de pago</w:t>
      </w:r>
    </w:p>
    <w:p w14:paraId="2CA67B87" w14:textId="190A254C" w:rsidR="00C22996" w:rsidRPr="00762039" w:rsidRDefault="00C2299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Cuotas</w:t>
      </w:r>
    </w:p>
    <w:p w14:paraId="6FF96E97" w14:textId="3942B6F0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lastRenderedPageBreak/>
        <w:t xml:space="preserve">Descuento por cantidad </w:t>
      </w:r>
    </w:p>
    <w:p w14:paraId="2A4D1353" w14:textId="51AB8AD0" w:rsidR="00C22996" w:rsidRPr="00762039" w:rsidRDefault="00C2299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Envío a domicilio</w:t>
      </w:r>
    </w:p>
    <w:p w14:paraId="6C2A4503" w14:textId="1D913E7C" w:rsidR="00C22996" w:rsidRPr="00762039" w:rsidRDefault="00C2299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Dirección de domicilio</w:t>
      </w:r>
    </w:p>
    <w:p w14:paraId="6816D9FC" w14:textId="41FD3570" w:rsidR="00C22996" w:rsidRPr="00762039" w:rsidRDefault="005D6EAC" w:rsidP="00AA0F6B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Informe de clientes.</w:t>
      </w:r>
    </w:p>
    <w:p w14:paraId="4D514627" w14:textId="742389E9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Nombre</w:t>
      </w:r>
    </w:p>
    <w:p w14:paraId="03231684" w14:textId="6870CF86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Apellido</w:t>
      </w:r>
    </w:p>
    <w:p w14:paraId="39EA3144" w14:textId="5B83B44B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DNI</w:t>
      </w:r>
    </w:p>
    <w:p w14:paraId="4F70F0D3" w14:textId="65CB51BE" w:rsidR="00F94926" w:rsidRPr="00762039" w:rsidRDefault="00F9492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Fecha nacimiento</w:t>
      </w:r>
    </w:p>
    <w:p w14:paraId="15D625B6" w14:textId="4B2F1099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Dirección</w:t>
      </w:r>
    </w:p>
    <w:p w14:paraId="6B197875" w14:textId="440BE39A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proofErr w:type="spellStart"/>
      <w:r w:rsidRPr="00762039">
        <w:rPr>
          <w:rFonts w:ascii="Bodoni MT" w:hAnsi="Bodoni MT"/>
          <w:color w:val="auto"/>
          <w:sz w:val="26"/>
          <w:szCs w:val="26"/>
        </w:rPr>
        <w:t>N°</w:t>
      </w:r>
      <w:proofErr w:type="spellEnd"/>
      <w:r w:rsidRPr="00762039">
        <w:rPr>
          <w:rFonts w:ascii="Bodoni MT" w:hAnsi="Bodoni MT"/>
          <w:color w:val="auto"/>
          <w:sz w:val="26"/>
          <w:szCs w:val="26"/>
        </w:rPr>
        <w:t xml:space="preserve"> Tarjeta </w:t>
      </w:r>
    </w:p>
    <w:p w14:paraId="2C474D85" w14:textId="5FCAA83D" w:rsidR="005D6EAC" w:rsidRPr="00762039" w:rsidRDefault="00F9492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Cantidad</w:t>
      </w:r>
      <w:r w:rsidR="005D6EAC" w:rsidRPr="00762039">
        <w:rPr>
          <w:rFonts w:ascii="Bodoni MT" w:hAnsi="Bodoni MT"/>
          <w:color w:val="auto"/>
          <w:sz w:val="26"/>
          <w:szCs w:val="26"/>
        </w:rPr>
        <w:t xml:space="preserve"> de compras</w:t>
      </w:r>
    </w:p>
    <w:p w14:paraId="7CA513A2" w14:textId="57EC4AEF" w:rsidR="00F94926" w:rsidRPr="00762039" w:rsidRDefault="00F94926" w:rsidP="00AA0F6B">
      <w:p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</w:p>
    <w:p w14:paraId="69DF49CE" w14:textId="77777777" w:rsidR="00F94926" w:rsidRPr="00762039" w:rsidRDefault="00F94926" w:rsidP="00AA0F6B">
      <w:pPr>
        <w:spacing w:line="480" w:lineRule="auto"/>
        <w:ind w:left="1080"/>
        <w:jc w:val="both"/>
        <w:rPr>
          <w:rFonts w:ascii="Bodoni MT" w:hAnsi="Bodoni MT"/>
          <w:color w:val="auto"/>
          <w:sz w:val="26"/>
          <w:szCs w:val="26"/>
        </w:rPr>
      </w:pPr>
    </w:p>
    <w:p w14:paraId="4675B0F9" w14:textId="77777777" w:rsidR="005D6EAC" w:rsidRPr="00762039" w:rsidRDefault="005D6EAC" w:rsidP="00AA0F6B">
      <w:pPr>
        <w:pStyle w:val="Prrafodelista"/>
        <w:spacing w:line="480" w:lineRule="auto"/>
        <w:ind w:left="1440"/>
        <w:jc w:val="both"/>
        <w:rPr>
          <w:rFonts w:ascii="Bodoni MT" w:hAnsi="Bodoni MT"/>
          <w:color w:val="auto"/>
          <w:sz w:val="26"/>
          <w:szCs w:val="26"/>
        </w:rPr>
      </w:pPr>
    </w:p>
    <w:p w14:paraId="2C130924" w14:textId="77777777" w:rsidR="005D6EAC" w:rsidRPr="00762039" w:rsidRDefault="005D6EAC" w:rsidP="00AA0F6B">
      <w:pPr>
        <w:pStyle w:val="Prrafodelista"/>
        <w:spacing w:line="480" w:lineRule="auto"/>
        <w:ind w:left="1440"/>
        <w:jc w:val="both"/>
        <w:rPr>
          <w:rFonts w:ascii="Bodoni MT" w:hAnsi="Bodoni MT"/>
          <w:color w:val="auto"/>
          <w:sz w:val="26"/>
          <w:szCs w:val="26"/>
        </w:rPr>
      </w:pPr>
    </w:p>
    <w:p w14:paraId="60AF467B" w14:textId="6E06FF59" w:rsidR="005D6EAC" w:rsidRPr="00762039" w:rsidRDefault="005D6EAC" w:rsidP="00AA0F6B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Informe de empleados</w:t>
      </w:r>
    </w:p>
    <w:p w14:paraId="0DEA3BDB" w14:textId="570984C7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Nombre</w:t>
      </w:r>
    </w:p>
    <w:p w14:paraId="71E0C599" w14:textId="563437A3" w:rsidR="005D6EAC" w:rsidRPr="00762039" w:rsidRDefault="005D6EAC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Apellido</w:t>
      </w:r>
    </w:p>
    <w:p w14:paraId="29DE74D1" w14:textId="18E23627" w:rsidR="005D6EAC" w:rsidRPr="00762039" w:rsidRDefault="00F9492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Id</w:t>
      </w:r>
    </w:p>
    <w:p w14:paraId="57CAC486" w14:textId="18201D8A" w:rsidR="00F94926" w:rsidRPr="00762039" w:rsidRDefault="00F9492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Categoría</w:t>
      </w:r>
    </w:p>
    <w:p w14:paraId="185A955C" w14:textId="375A4DF0" w:rsidR="00F94926" w:rsidRPr="00762039" w:rsidRDefault="00F9492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Fecha de nacimiento</w:t>
      </w:r>
    </w:p>
    <w:p w14:paraId="346F92AA" w14:textId="4D8C8BDB" w:rsidR="00F94926" w:rsidRPr="00762039" w:rsidRDefault="00F9492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lastRenderedPageBreak/>
        <w:t>DNI</w:t>
      </w:r>
    </w:p>
    <w:p w14:paraId="23DE1D36" w14:textId="2A321DE7" w:rsidR="00F94926" w:rsidRPr="00762039" w:rsidRDefault="00F9492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Domicilio</w:t>
      </w:r>
    </w:p>
    <w:p w14:paraId="4CEFE507" w14:textId="298B3AE4" w:rsidR="00F94926" w:rsidRPr="00762039" w:rsidRDefault="00F94926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Fecha de ingreso</w:t>
      </w:r>
    </w:p>
    <w:p w14:paraId="5D5F07C1" w14:textId="6475861E" w:rsidR="00E41F69" w:rsidRPr="00762039" w:rsidRDefault="00E41F69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Turno</w:t>
      </w:r>
    </w:p>
    <w:p w14:paraId="0BA713DA" w14:textId="7F5A4BE9" w:rsidR="007A0FD4" w:rsidRPr="00762039" w:rsidRDefault="007A0FD4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Tipo de jornada</w:t>
      </w:r>
    </w:p>
    <w:p w14:paraId="461F34A3" w14:textId="04ADD317" w:rsidR="007A0FD4" w:rsidRPr="00762039" w:rsidRDefault="007A0FD4" w:rsidP="00AA0F6B">
      <w:pPr>
        <w:pStyle w:val="Prrafodelista"/>
        <w:numPr>
          <w:ilvl w:val="1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Sueldo</w:t>
      </w:r>
    </w:p>
    <w:p w14:paraId="48726C2D" w14:textId="69BD9440" w:rsidR="00F94926" w:rsidRPr="00762039" w:rsidRDefault="00167969" w:rsidP="00AA0F6B">
      <w:pPr>
        <w:pStyle w:val="Prrafodelista"/>
        <w:numPr>
          <w:ilvl w:val="0"/>
          <w:numId w:val="26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Estadísticas</w:t>
      </w:r>
    </w:p>
    <w:p w14:paraId="075D8B83" w14:textId="4E9FC467" w:rsidR="00167969" w:rsidRPr="00762039" w:rsidRDefault="00167969" w:rsidP="00AA0F6B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Clientes con más compras</w:t>
      </w:r>
    </w:p>
    <w:p w14:paraId="40852315" w14:textId="13BCD0F3" w:rsidR="00167969" w:rsidRPr="00762039" w:rsidRDefault="00167969" w:rsidP="00AA0F6B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Vendedores con más ventas</w:t>
      </w:r>
    </w:p>
    <w:p w14:paraId="2EFF094D" w14:textId="2A97C658" w:rsidR="00167969" w:rsidRPr="00762039" w:rsidRDefault="00167969" w:rsidP="00AA0F6B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Productos más vendidos</w:t>
      </w:r>
    </w:p>
    <w:p w14:paraId="28B7B497" w14:textId="463AB7F2" w:rsidR="00167969" w:rsidRPr="00762039" w:rsidRDefault="00167969" w:rsidP="00AA0F6B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Marcas más vendidas</w:t>
      </w:r>
    </w:p>
    <w:p w14:paraId="02BA7582" w14:textId="702D34A0" w:rsidR="00167969" w:rsidRPr="00762039" w:rsidRDefault="00A842D3" w:rsidP="00AA0F6B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Método de pago más utilizado</w:t>
      </w:r>
    </w:p>
    <w:p w14:paraId="7EB6F658" w14:textId="2F23D972" w:rsidR="00A842D3" w:rsidRPr="00762039" w:rsidRDefault="00A842D3" w:rsidP="00AA0F6B">
      <w:pPr>
        <w:pStyle w:val="Prrafodelista"/>
        <w:numPr>
          <w:ilvl w:val="0"/>
          <w:numId w:val="27"/>
        </w:numPr>
        <w:spacing w:line="480" w:lineRule="auto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Meses con más ventas</w:t>
      </w:r>
    </w:p>
    <w:p w14:paraId="114CA6DF" w14:textId="6B80C393" w:rsidR="00150B5D" w:rsidRPr="00762039" w:rsidRDefault="00A842D3" w:rsidP="00AA0F6B">
      <w:pPr>
        <w:spacing w:line="480" w:lineRule="auto"/>
        <w:ind w:left="720"/>
        <w:jc w:val="both"/>
        <w:rPr>
          <w:rFonts w:ascii="Bodoni MT" w:hAnsi="Bodoni MT"/>
          <w:color w:val="auto"/>
          <w:sz w:val="26"/>
          <w:szCs w:val="26"/>
        </w:rPr>
      </w:pPr>
      <w:r w:rsidRPr="00762039">
        <w:rPr>
          <w:rFonts w:ascii="Bodoni MT" w:hAnsi="Bodoni MT"/>
          <w:color w:val="auto"/>
          <w:sz w:val="26"/>
          <w:szCs w:val="26"/>
        </w:rPr>
        <w:t>*Nota: Las Estadísticas se pueden mostrar tanto en orden ascendente, como descendente.</w:t>
      </w:r>
    </w:p>
    <w:p w14:paraId="214C876F" w14:textId="3D09A6C8" w:rsidR="00150B5D" w:rsidRPr="00762039" w:rsidRDefault="00150B5D" w:rsidP="00AA0F6B">
      <w:pPr>
        <w:pStyle w:val="Ttulo1"/>
        <w:spacing w:line="480" w:lineRule="auto"/>
        <w:jc w:val="both"/>
        <w:rPr>
          <w:rFonts w:ascii="Bodoni MT" w:hAnsi="Bodoni MT"/>
          <w:color w:val="auto"/>
        </w:rPr>
      </w:pPr>
      <w:bookmarkStart w:id="3" w:name="_Hlk106102800"/>
      <w:bookmarkStart w:id="4" w:name="_Toc106109659"/>
      <w:r w:rsidRPr="00762039">
        <w:rPr>
          <w:rFonts w:ascii="Bodoni MT" w:hAnsi="Bodoni MT"/>
          <w:color w:val="auto"/>
        </w:rPr>
        <w:t>Algunos ejemplos de salidas del sistema (No son las versiones finales)</w:t>
      </w:r>
      <w:bookmarkEnd w:id="3"/>
      <w:bookmarkEnd w:id="4"/>
    </w:p>
    <w:p w14:paraId="590DE936" w14:textId="21CB98AC" w:rsidR="00150B5D" w:rsidRPr="00762039" w:rsidRDefault="00150B5D" w:rsidP="00AA0F6B">
      <w:pPr>
        <w:pStyle w:val="Ttulo2"/>
        <w:spacing w:line="480" w:lineRule="auto"/>
        <w:jc w:val="both"/>
        <w:rPr>
          <w:rFonts w:ascii="Bodoni MT" w:hAnsi="Bodoni MT"/>
          <w:color w:val="auto"/>
        </w:rPr>
      </w:pPr>
      <w:bookmarkStart w:id="5" w:name="_Toc106109660"/>
      <w:r w:rsidRPr="00762039">
        <w:rPr>
          <w:rFonts w:ascii="Bodoni MT" w:hAnsi="Bodoni MT"/>
          <w:color w:val="auto"/>
        </w:rPr>
        <w:t>Clientes con más compras</w:t>
      </w:r>
      <w:bookmarkEnd w:id="5"/>
    </w:p>
    <w:p w14:paraId="1AACB050" w14:textId="01351514" w:rsidR="00150B5D" w:rsidRPr="00762039" w:rsidRDefault="000B2065" w:rsidP="00AA0F6B">
      <w:pPr>
        <w:spacing w:line="480" w:lineRule="auto"/>
        <w:jc w:val="both"/>
        <w:rPr>
          <w:color w:val="auto"/>
        </w:rPr>
      </w:pPr>
      <w:r w:rsidRPr="00762039">
        <w:rPr>
          <w:noProof/>
          <w:color w:val="auto"/>
        </w:rPr>
        <w:drawing>
          <wp:inline distT="0" distB="0" distL="0" distR="0" wp14:anchorId="348EFB1B" wp14:editId="4984A830">
            <wp:extent cx="5507990" cy="97917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1B12" w14:textId="22F35C32" w:rsidR="00B63032" w:rsidRPr="00762039" w:rsidRDefault="00B63032" w:rsidP="00AA0F6B">
      <w:pPr>
        <w:pStyle w:val="Ttulo2"/>
        <w:spacing w:line="480" w:lineRule="auto"/>
        <w:jc w:val="both"/>
        <w:rPr>
          <w:rFonts w:ascii="Bodoni MT" w:hAnsi="Bodoni MT"/>
          <w:color w:val="auto"/>
        </w:rPr>
      </w:pPr>
      <w:bookmarkStart w:id="6" w:name="_Toc106109661"/>
      <w:r w:rsidRPr="00762039">
        <w:rPr>
          <w:rFonts w:ascii="Bodoni MT" w:hAnsi="Bodoni MT"/>
          <w:color w:val="auto"/>
        </w:rPr>
        <w:lastRenderedPageBreak/>
        <w:t>Productos más vendidos</w:t>
      </w:r>
      <w:bookmarkEnd w:id="6"/>
    </w:p>
    <w:p w14:paraId="2521548B" w14:textId="0C9BCC39" w:rsidR="000B2065" w:rsidRPr="00762039" w:rsidRDefault="00B63032" w:rsidP="00AA0F6B">
      <w:pPr>
        <w:spacing w:line="480" w:lineRule="auto"/>
        <w:jc w:val="both"/>
        <w:rPr>
          <w:color w:val="auto"/>
        </w:rPr>
      </w:pPr>
      <w:r w:rsidRPr="00762039">
        <w:rPr>
          <w:noProof/>
          <w:color w:val="auto"/>
        </w:rPr>
        <w:drawing>
          <wp:inline distT="0" distB="0" distL="0" distR="0" wp14:anchorId="6940FBE7" wp14:editId="029659AC">
            <wp:extent cx="5507990" cy="688975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4F78" w14:textId="7B98FCBA" w:rsidR="002C63B9" w:rsidRPr="00762039" w:rsidRDefault="002C63B9" w:rsidP="00AA0F6B">
      <w:pPr>
        <w:spacing w:line="480" w:lineRule="auto"/>
        <w:jc w:val="both"/>
        <w:rPr>
          <w:color w:val="auto"/>
        </w:rPr>
      </w:pPr>
    </w:p>
    <w:p w14:paraId="3724597E" w14:textId="028CD745" w:rsidR="002C63B9" w:rsidRPr="00762039" w:rsidRDefault="002C63B9" w:rsidP="00AA0F6B">
      <w:pPr>
        <w:pStyle w:val="Ttulo1"/>
        <w:spacing w:line="480" w:lineRule="auto"/>
        <w:jc w:val="both"/>
        <w:rPr>
          <w:rFonts w:ascii="Bodoni MT" w:hAnsi="Bodoni MT"/>
          <w:color w:val="auto"/>
        </w:rPr>
      </w:pPr>
      <w:bookmarkStart w:id="7" w:name="_Toc106109662"/>
      <w:r w:rsidRPr="00762039">
        <w:rPr>
          <w:rFonts w:ascii="Bodoni MT" w:hAnsi="Bodoni MT"/>
          <w:color w:val="auto"/>
        </w:rPr>
        <w:t>Diagrama de clases</w:t>
      </w:r>
      <w:bookmarkEnd w:id="7"/>
    </w:p>
    <w:p w14:paraId="1991E86A" w14:textId="389DD6F2" w:rsidR="002C63B9" w:rsidRPr="00762039" w:rsidRDefault="009E00B9" w:rsidP="00AA0F6B">
      <w:pPr>
        <w:spacing w:line="480" w:lineRule="auto"/>
        <w:jc w:val="both"/>
        <w:rPr>
          <w:color w:val="auto"/>
        </w:rPr>
      </w:pPr>
      <w:r w:rsidRPr="00762039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1A4BE4E6" wp14:editId="790084C1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6969873" cy="4053840"/>
            <wp:effectExtent l="0" t="0" r="2540" b="3810"/>
            <wp:wrapNone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9873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63B9" w:rsidRPr="00762039" w:rsidSect="00100563">
      <w:footerReference w:type="defaul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A7F0" w14:textId="77777777" w:rsidR="00C9394D" w:rsidRDefault="00C9394D">
      <w:pPr>
        <w:spacing w:before="0" w:after="0" w:line="240" w:lineRule="auto"/>
      </w:pPr>
      <w:r>
        <w:separator/>
      </w:r>
    </w:p>
  </w:endnote>
  <w:endnote w:type="continuationSeparator" w:id="0">
    <w:p w14:paraId="739A3B15" w14:textId="77777777" w:rsidR="00C9394D" w:rsidRDefault="00C939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A356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A842D3">
      <w:rPr>
        <w:noProof/>
        <w:lang w:bidi="es-ES"/>
      </w:rPr>
      <w:t>3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74B2" w14:textId="77777777" w:rsidR="00C9394D" w:rsidRDefault="00C9394D">
      <w:pPr>
        <w:spacing w:before="0" w:after="0" w:line="240" w:lineRule="auto"/>
      </w:pPr>
      <w:r>
        <w:separator/>
      </w:r>
    </w:p>
  </w:footnote>
  <w:footnote w:type="continuationSeparator" w:id="0">
    <w:p w14:paraId="401DD830" w14:textId="77777777" w:rsidR="00C9394D" w:rsidRDefault="00C9394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027F5"/>
    <w:multiLevelType w:val="hybridMultilevel"/>
    <w:tmpl w:val="56D820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DB333CD"/>
    <w:multiLevelType w:val="hybridMultilevel"/>
    <w:tmpl w:val="FBA6A7A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AB572E"/>
    <w:multiLevelType w:val="hybridMultilevel"/>
    <w:tmpl w:val="6E60BA0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8B30BD"/>
    <w:multiLevelType w:val="hybridMultilevel"/>
    <w:tmpl w:val="F80224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84623B2"/>
    <w:multiLevelType w:val="hybridMultilevel"/>
    <w:tmpl w:val="2B06EF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8A47061"/>
    <w:multiLevelType w:val="hybridMultilevel"/>
    <w:tmpl w:val="24507F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B1FB0"/>
    <w:multiLevelType w:val="hybridMultilevel"/>
    <w:tmpl w:val="AF085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68309">
    <w:abstractNumId w:val="9"/>
  </w:num>
  <w:num w:numId="2" w16cid:durableId="1686401711">
    <w:abstractNumId w:val="9"/>
  </w:num>
  <w:num w:numId="3" w16cid:durableId="1513449908">
    <w:abstractNumId w:val="8"/>
  </w:num>
  <w:num w:numId="4" w16cid:durableId="1362973046">
    <w:abstractNumId w:val="8"/>
  </w:num>
  <w:num w:numId="5" w16cid:durableId="1450200302">
    <w:abstractNumId w:val="9"/>
  </w:num>
  <w:num w:numId="6" w16cid:durableId="1756901700">
    <w:abstractNumId w:val="8"/>
  </w:num>
  <w:num w:numId="7" w16cid:durableId="871576561">
    <w:abstractNumId w:val="11"/>
  </w:num>
  <w:num w:numId="8" w16cid:durableId="596796381">
    <w:abstractNumId w:val="10"/>
  </w:num>
  <w:num w:numId="9" w16cid:durableId="1218278604">
    <w:abstractNumId w:val="14"/>
  </w:num>
  <w:num w:numId="10" w16cid:durableId="1651330000">
    <w:abstractNumId w:val="12"/>
  </w:num>
  <w:num w:numId="11" w16cid:durableId="1697151556">
    <w:abstractNumId w:val="20"/>
  </w:num>
  <w:num w:numId="12" w16cid:durableId="1727292830">
    <w:abstractNumId w:val="18"/>
  </w:num>
  <w:num w:numId="13" w16cid:durableId="250237518">
    <w:abstractNumId w:val="7"/>
  </w:num>
  <w:num w:numId="14" w16cid:durableId="560406572">
    <w:abstractNumId w:val="6"/>
  </w:num>
  <w:num w:numId="15" w16cid:durableId="542255506">
    <w:abstractNumId w:val="5"/>
  </w:num>
  <w:num w:numId="16" w16cid:durableId="1775512749">
    <w:abstractNumId w:val="4"/>
  </w:num>
  <w:num w:numId="17" w16cid:durableId="1223718105">
    <w:abstractNumId w:val="3"/>
  </w:num>
  <w:num w:numId="18" w16cid:durableId="1206530320">
    <w:abstractNumId w:val="2"/>
  </w:num>
  <w:num w:numId="19" w16cid:durableId="661273766">
    <w:abstractNumId w:val="1"/>
  </w:num>
  <w:num w:numId="20" w16cid:durableId="2084057856">
    <w:abstractNumId w:val="0"/>
  </w:num>
  <w:num w:numId="21" w16cid:durableId="235209021">
    <w:abstractNumId w:val="13"/>
  </w:num>
  <w:num w:numId="22" w16cid:durableId="1143087279">
    <w:abstractNumId w:val="15"/>
  </w:num>
  <w:num w:numId="23" w16cid:durableId="592514182">
    <w:abstractNumId w:val="19"/>
  </w:num>
  <w:num w:numId="24" w16cid:durableId="1039864573">
    <w:abstractNumId w:val="17"/>
  </w:num>
  <w:num w:numId="25" w16cid:durableId="337390781">
    <w:abstractNumId w:val="22"/>
  </w:num>
  <w:num w:numId="26" w16cid:durableId="1744328392">
    <w:abstractNumId w:val="21"/>
  </w:num>
  <w:num w:numId="27" w16cid:durableId="16237337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00133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E9"/>
    <w:rsid w:val="000340EB"/>
    <w:rsid w:val="000748AA"/>
    <w:rsid w:val="000A04AF"/>
    <w:rsid w:val="000A1AF3"/>
    <w:rsid w:val="000B2065"/>
    <w:rsid w:val="00100563"/>
    <w:rsid w:val="0011764C"/>
    <w:rsid w:val="00150B5D"/>
    <w:rsid w:val="001638F6"/>
    <w:rsid w:val="00165530"/>
    <w:rsid w:val="00167969"/>
    <w:rsid w:val="00172E32"/>
    <w:rsid w:val="001A2000"/>
    <w:rsid w:val="001C518D"/>
    <w:rsid w:val="001F6F80"/>
    <w:rsid w:val="0022071A"/>
    <w:rsid w:val="002734AE"/>
    <w:rsid w:val="002C63B9"/>
    <w:rsid w:val="002E0383"/>
    <w:rsid w:val="002F28E6"/>
    <w:rsid w:val="003209D6"/>
    <w:rsid w:val="00334A73"/>
    <w:rsid w:val="003422FF"/>
    <w:rsid w:val="00386A77"/>
    <w:rsid w:val="003A0553"/>
    <w:rsid w:val="003A0D0A"/>
    <w:rsid w:val="003D4154"/>
    <w:rsid w:val="004952C4"/>
    <w:rsid w:val="004E3DE9"/>
    <w:rsid w:val="005A1C5A"/>
    <w:rsid w:val="005B410E"/>
    <w:rsid w:val="005D6EAC"/>
    <w:rsid w:val="005F4E17"/>
    <w:rsid w:val="00602F93"/>
    <w:rsid w:val="00690EFD"/>
    <w:rsid w:val="006C150D"/>
    <w:rsid w:val="007021DE"/>
    <w:rsid w:val="007045FB"/>
    <w:rsid w:val="00732607"/>
    <w:rsid w:val="00762039"/>
    <w:rsid w:val="00773DB6"/>
    <w:rsid w:val="007A0FD4"/>
    <w:rsid w:val="008112AC"/>
    <w:rsid w:val="00844483"/>
    <w:rsid w:val="00860023"/>
    <w:rsid w:val="008D64BC"/>
    <w:rsid w:val="008F3A39"/>
    <w:rsid w:val="00903897"/>
    <w:rsid w:val="00906384"/>
    <w:rsid w:val="00924438"/>
    <w:rsid w:val="00934F1C"/>
    <w:rsid w:val="00946D6F"/>
    <w:rsid w:val="0096735E"/>
    <w:rsid w:val="009A6701"/>
    <w:rsid w:val="009C5360"/>
    <w:rsid w:val="009D2231"/>
    <w:rsid w:val="009E00B9"/>
    <w:rsid w:val="009F7540"/>
    <w:rsid w:val="00A122DB"/>
    <w:rsid w:val="00A46C32"/>
    <w:rsid w:val="00A842D3"/>
    <w:rsid w:val="00AA0F6B"/>
    <w:rsid w:val="00AD165F"/>
    <w:rsid w:val="00B47B7A"/>
    <w:rsid w:val="00B63032"/>
    <w:rsid w:val="00B646B8"/>
    <w:rsid w:val="00B74EA2"/>
    <w:rsid w:val="00BD4924"/>
    <w:rsid w:val="00BE762E"/>
    <w:rsid w:val="00BF1728"/>
    <w:rsid w:val="00BF5B47"/>
    <w:rsid w:val="00C20DA3"/>
    <w:rsid w:val="00C22996"/>
    <w:rsid w:val="00C80BD4"/>
    <w:rsid w:val="00C9394D"/>
    <w:rsid w:val="00C941BE"/>
    <w:rsid w:val="00CF3A42"/>
    <w:rsid w:val="00D5413C"/>
    <w:rsid w:val="00D92832"/>
    <w:rsid w:val="00DC07A3"/>
    <w:rsid w:val="00E11B8A"/>
    <w:rsid w:val="00E41816"/>
    <w:rsid w:val="00E41F69"/>
    <w:rsid w:val="00E6268D"/>
    <w:rsid w:val="00F00848"/>
    <w:rsid w:val="00F677F9"/>
    <w:rsid w:val="00F80B44"/>
    <w:rsid w:val="00F847A5"/>
    <w:rsid w:val="00F94926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133a"/>
    </o:shapedefaults>
    <o:shapelayout v:ext="edit">
      <o:idmap v:ext="edit" data="2"/>
    </o:shapelayout>
  </w:shapeDefaults>
  <w:decimalSymbol w:val=","/>
  <w:listSeparator w:val=";"/>
  <w14:docId w14:val="48F46284"/>
  <w15:chartTrackingRefBased/>
  <w15:docId w15:val="{C008690D-2D60-4C92-B38F-98495368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DDDDD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DDDDD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DDDDD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DDDDD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DDDDD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DDDDD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DDDDD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DDDDD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DDDDDD" w:themeColor="accent1"/>
        <w:insideV w:val="single" w:sz="4" w:space="0" w:color="DDDDD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Prrafodelista">
    <w:name w:val="List Paragraph"/>
    <w:basedOn w:val="Normal"/>
    <w:uiPriority w:val="34"/>
    <w:semiHidden/>
    <w:qFormat/>
    <w:rsid w:val="008112AC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A842D3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C63B9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1AAF-28AE-42CF-B94B-5147A412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0</TotalTime>
  <Pages>8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Luciano Apugliese</dc:creator>
  <cp:keywords/>
  <cp:lastModifiedBy>Jonatan Mansilla</cp:lastModifiedBy>
  <cp:revision>2</cp:revision>
  <cp:lastPrinted>2022-06-17T20:59:00Z</cp:lastPrinted>
  <dcterms:created xsi:type="dcterms:W3CDTF">2023-05-08T18:30:00Z</dcterms:created>
  <dcterms:modified xsi:type="dcterms:W3CDTF">2023-05-08T18:30:00Z</dcterms:modified>
  <cp:version/>
</cp:coreProperties>
</file>